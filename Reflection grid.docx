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DB5" w:rsidRDefault="00F01E36">
      <w:pPr>
        <w:rPr>
          <w:u w:val="single"/>
        </w:rPr>
      </w:pPr>
      <w:r w:rsidRPr="00F01E36">
        <w:rPr>
          <w:b/>
        </w:rPr>
        <w:t>Name</w:t>
      </w:r>
      <w:r>
        <w:t xml:space="preserve">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2813"/>
        <w:gridCol w:w="2961"/>
        <w:gridCol w:w="2962"/>
        <w:gridCol w:w="2970"/>
        <w:gridCol w:w="2130"/>
      </w:tblGrid>
      <w:tr w:rsidR="00822860" w:rsidRPr="00F01E36" w:rsidTr="00822860">
        <w:tc>
          <w:tcPr>
            <w:tcW w:w="1552" w:type="dxa"/>
            <w:vAlign w:val="center"/>
          </w:tcPr>
          <w:p w:rsidR="00822860" w:rsidRPr="00F01E36" w:rsidRDefault="00822860" w:rsidP="00D3540D">
            <w:pPr>
              <w:jc w:val="center"/>
              <w:rPr>
                <w:b/>
              </w:rPr>
            </w:pPr>
            <w:r w:rsidRPr="00F01E36">
              <w:rPr>
                <w:b/>
              </w:rPr>
              <w:t>Area of focus</w:t>
            </w:r>
          </w:p>
        </w:tc>
        <w:tc>
          <w:tcPr>
            <w:tcW w:w="2813" w:type="dxa"/>
            <w:vAlign w:val="center"/>
          </w:tcPr>
          <w:p w:rsidR="00822860" w:rsidRPr="00D3540D" w:rsidRDefault="00822860" w:rsidP="00822860">
            <w:pPr>
              <w:jc w:val="center"/>
              <w:rPr>
                <w:b/>
              </w:rPr>
            </w:pPr>
            <w:r>
              <w:rPr>
                <w:b/>
              </w:rPr>
              <w:t xml:space="preserve">What are your </w:t>
            </w:r>
            <w:r w:rsidR="006C0343">
              <w:rPr>
                <w:b/>
              </w:rPr>
              <w:t xml:space="preserve">current </w:t>
            </w:r>
            <w:r>
              <w:rPr>
                <w:b/>
              </w:rPr>
              <w:t>strengths?</w:t>
            </w:r>
          </w:p>
        </w:tc>
        <w:tc>
          <w:tcPr>
            <w:tcW w:w="2961" w:type="dxa"/>
            <w:vAlign w:val="center"/>
          </w:tcPr>
          <w:p w:rsidR="00822860" w:rsidRPr="00D3540D" w:rsidRDefault="00822860" w:rsidP="00822860">
            <w:pPr>
              <w:jc w:val="center"/>
              <w:rPr>
                <w:b/>
              </w:rPr>
            </w:pPr>
            <w:r w:rsidRPr="00D3540D">
              <w:rPr>
                <w:b/>
              </w:rPr>
              <w:t xml:space="preserve">What do you want to </w:t>
            </w:r>
            <w:r>
              <w:rPr>
                <w:b/>
              </w:rPr>
              <w:t>improve</w:t>
            </w:r>
            <w:r w:rsidRPr="00D3540D">
              <w:rPr>
                <w:b/>
              </w:rPr>
              <w:t>?</w:t>
            </w:r>
          </w:p>
        </w:tc>
        <w:tc>
          <w:tcPr>
            <w:tcW w:w="2962" w:type="dxa"/>
            <w:vAlign w:val="center"/>
          </w:tcPr>
          <w:p w:rsidR="00822860" w:rsidRPr="00D3540D" w:rsidRDefault="00822860" w:rsidP="00822860">
            <w:pPr>
              <w:jc w:val="center"/>
              <w:rPr>
                <w:b/>
              </w:rPr>
            </w:pPr>
            <w:r w:rsidRPr="00D3540D">
              <w:rPr>
                <w:b/>
              </w:rPr>
              <w:t>What are the potential barriers to you achieving this?</w:t>
            </w:r>
          </w:p>
        </w:tc>
        <w:tc>
          <w:tcPr>
            <w:tcW w:w="2970" w:type="dxa"/>
            <w:vAlign w:val="center"/>
          </w:tcPr>
          <w:p w:rsidR="00822860" w:rsidRPr="00D3540D" w:rsidRDefault="00822860" w:rsidP="00D66A83">
            <w:pPr>
              <w:jc w:val="center"/>
              <w:rPr>
                <w:b/>
              </w:rPr>
            </w:pPr>
            <w:r w:rsidRPr="00D3540D">
              <w:rPr>
                <w:b/>
              </w:rPr>
              <w:t>Wh</w:t>
            </w:r>
            <w:r w:rsidR="00D66A83">
              <w:rPr>
                <w:b/>
              </w:rPr>
              <w:t>o or what</w:t>
            </w:r>
            <w:r w:rsidRPr="00D3540D">
              <w:rPr>
                <w:b/>
              </w:rPr>
              <w:t xml:space="preserve"> do you need to help you overcome these barriers?</w:t>
            </w:r>
          </w:p>
        </w:tc>
        <w:tc>
          <w:tcPr>
            <w:tcW w:w="2130" w:type="dxa"/>
            <w:vAlign w:val="center"/>
          </w:tcPr>
          <w:p w:rsidR="00822860" w:rsidRPr="00D3540D" w:rsidRDefault="00822860" w:rsidP="00822860">
            <w:pPr>
              <w:jc w:val="center"/>
              <w:rPr>
                <w:b/>
              </w:rPr>
            </w:pPr>
            <w:r w:rsidRPr="00D3540D">
              <w:rPr>
                <w:b/>
              </w:rPr>
              <w:t>Questions or comments</w:t>
            </w:r>
          </w:p>
        </w:tc>
      </w:tr>
      <w:tr w:rsidR="00822860" w:rsidRPr="00F01E36" w:rsidTr="00822860">
        <w:trPr>
          <w:trHeight w:val="2338"/>
        </w:trPr>
        <w:tc>
          <w:tcPr>
            <w:tcW w:w="1552" w:type="dxa"/>
            <w:vAlign w:val="center"/>
          </w:tcPr>
          <w:p w:rsidR="00822860" w:rsidRPr="00F01E36" w:rsidRDefault="00822860" w:rsidP="00F01E36">
            <w:pPr>
              <w:jc w:val="center"/>
              <w:rPr>
                <w:b/>
              </w:rPr>
            </w:pPr>
            <w:r w:rsidRPr="00F01E36">
              <w:rPr>
                <w:b/>
              </w:rPr>
              <w:t>Behaviour management</w:t>
            </w:r>
          </w:p>
        </w:tc>
        <w:tc>
          <w:tcPr>
            <w:tcW w:w="2813" w:type="dxa"/>
          </w:tcPr>
          <w:p w:rsidR="00822860" w:rsidRPr="00F01E36" w:rsidRDefault="00822860"/>
        </w:tc>
        <w:tc>
          <w:tcPr>
            <w:tcW w:w="2961" w:type="dxa"/>
          </w:tcPr>
          <w:p w:rsidR="00822860" w:rsidRPr="00F01E36" w:rsidRDefault="00822860"/>
        </w:tc>
        <w:tc>
          <w:tcPr>
            <w:tcW w:w="2962" w:type="dxa"/>
          </w:tcPr>
          <w:p w:rsidR="00822860" w:rsidRPr="00F01E36" w:rsidRDefault="00822860"/>
        </w:tc>
        <w:tc>
          <w:tcPr>
            <w:tcW w:w="2970" w:type="dxa"/>
          </w:tcPr>
          <w:p w:rsidR="00822860" w:rsidRPr="00F01E36" w:rsidRDefault="00822860"/>
        </w:tc>
        <w:tc>
          <w:tcPr>
            <w:tcW w:w="2130" w:type="dxa"/>
          </w:tcPr>
          <w:p w:rsidR="00822860" w:rsidRPr="00F01E36" w:rsidRDefault="00822860"/>
        </w:tc>
      </w:tr>
      <w:tr w:rsidR="00822860" w:rsidRPr="00F01E36" w:rsidTr="00822860">
        <w:trPr>
          <w:trHeight w:val="2338"/>
        </w:trPr>
        <w:tc>
          <w:tcPr>
            <w:tcW w:w="1552" w:type="dxa"/>
            <w:vAlign w:val="center"/>
          </w:tcPr>
          <w:p w:rsidR="00822860" w:rsidRPr="00F01E36" w:rsidRDefault="00822860" w:rsidP="00F01E36">
            <w:pPr>
              <w:jc w:val="center"/>
              <w:rPr>
                <w:b/>
              </w:rPr>
            </w:pPr>
            <w:r w:rsidRPr="00F01E36">
              <w:rPr>
                <w:b/>
              </w:rPr>
              <w:t>Assessment</w:t>
            </w:r>
          </w:p>
        </w:tc>
        <w:tc>
          <w:tcPr>
            <w:tcW w:w="2813" w:type="dxa"/>
          </w:tcPr>
          <w:p w:rsidR="00822860" w:rsidRPr="00F01E36" w:rsidRDefault="00822860"/>
        </w:tc>
        <w:tc>
          <w:tcPr>
            <w:tcW w:w="2961" w:type="dxa"/>
          </w:tcPr>
          <w:p w:rsidR="00822860" w:rsidRPr="00F01E36" w:rsidRDefault="00822860"/>
        </w:tc>
        <w:tc>
          <w:tcPr>
            <w:tcW w:w="2962" w:type="dxa"/>
          </w:tcPr>
          <w:p w:rsidR="00822860" w:rsidRPr="00F01E36" w:rsidRDefault="00822860"/>
        </w:tc>
        <w:tc>
          <w:tcPr>
            <w:tcW w:w="2970" w:type="dxa"/>
          </w:tcPr>
          <w:p w:rsidR="00822860" w:rsidRPr="00F01E36" w:rsidRDefault="00822860"/>
        </w:tc>
        <w:tc>
          <w:tcPr>
            <w:tcW w:w="2130" w:type="dxa"/>
          </w:tcPr>
          <w:p w:rsidR="00822860" w:rsidRPr="00F01E36" w:rsidRDefault="00822860"/>
        </w:tc>
      </w:tr>
      <w:tr w:rsidR="00822860" w:rsidRPr="00F01E36" w:rsidTr="00822860">
        <w:trPr>
          <w:trHeight w:val="2338"/>
        </w:trPr>
        <w:tc>
          <w:tcPr>
            <w:tcW w:w="1552" w:type="dxa"/>
            <w:vAlign w:val="center"/>
          </w:tcPr>
          <w:p w:rsidR="00822860" w:rsidRPr="00F01E36" w:rsidRDefault="00822860" w:rsidP="00F01E36">
            <w:pPr>
              <w:jc w:val="center"/>
              <w:rPr>
                <w:b/>
              </w:rPr>
            </w:pPr>
            <w:r w:rsidRPr="00F01E36">
              <w:rPr>
                <w:b/>
              </w:rPr>
              <w:t>Challenge and differentiation</w:t>
            </w:r>
          </w:p>
        </w:tc>
        <w:tc>
          <w:tcPr>
            <w:tcW w:w="2813" w:type="dxa"/>
          </w:tcPr>
          <w:p w:rsidR="00822860" w:rsidRPr="00F01E36" w:rsidRDefault="00822860"/>
        </w:tc>
        <w:tc>
          <w:tcPr>
            <w:tcW w:w="2961" w:type="dxa"/>
          </w:tcPr>
          <w:p w:rsidR="00822860" w:rsidRPr="00F01E36" w:rsidRDefault="00822860"/>
        </w:tc>
        <w:tc>
          <w:tcPr>
            <w:tcW w:w="2962" w:type="dxa"/>
          </w:tcPr>
          <w:p w:rsidR="00822860" w:rsidRPr="00F01E36" w:rsidRDefault="00822860"/>
        </w:tc>
        <w:tc>
          <w:tcPr>
            <w:tcW w:w="2970" w:type="dxa"/>
          </w:tcPr>
          <w:p w:rsidR="00822860" w:rsidRPr="00F01E36" w:rsidRDefault="00822860"/>
        </w:tc>
        <w:tc>
          <w:tcPr>
            <w:tcW w:w="2130" w:type="dxa"/>
          </w:tcPr>
          <w:p w:rsidR="00822860" w:rsidRPr="00F01E36" w:rsidRDefault="00822860"/>
        </w:tc>
      </w:tr>
    </w:tbl>
    <w:p w:rsidR="00F01E36" w:rsidRPr="00F01E36" w:rsidRDefault="00F01E36">
      <w:pPr>
        <w:rPr>
          <w:u w:val="single"/>
        </w:rPr>
      </w:pPr>
    </w:p>
    <w:sectPr w:rsidR="00F01E36" w:rsidRPr="00F01E36" w:rsidSect="00822860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1C9" w:rsidRDefault="00EB01C9" w:rsidP="00EB01C9">
      <w:pPr>
        <w:spacing w:after="0" w:line="240" w:lineRule="auto"/>
      </w:pPr>
      <w:r>
        <w:separator/>
      </w:r>
    </w:p>
  </w:endnote>
  <w:endnote w:type="continuationSeparator" w:id="0">
    <w:p w:rsidR="00EB01C9" w:rsidRDefault="00EB01C9" w:rsidP="00EB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1C9" w:rsidRDefault="00EB01C9" w:rsidP="00EB01C9">
      <w:pPr>
        <w:spacing w:after="0" w:line="240" w:lineRule="auto"/>
      </w:pPr>
      <w:r>
        <w:separator/>
      </w:r>
    </w:p>
  </w:footnote>
  <w:footnote w:type="continuationSeparator" w:id="0">
    <w:p w:rsidR="00EB01C9" w:rsidRDefault="00EB01C9" w:rsidP="00EB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BEC" w:rsidRDefault="00D23BEC" w:rsidP="00D23BEC">
    <w:pPr>
      <w:pStyle w:val="Header"/>
      <w:jc w:val="right"/>
    </w:pPr>
    <w:r>
      <w:rPr>
        <w:noProof/>
        <w:lang w:eastAsia="en-GB"/>
      </w:rPr>
      <w:drawing>
        <wp:inline distT="0" distB="0" distL="0" distR="0">
          <wp:extent cx="2167132" cy="448057"/>
          <wp:effectExtent l="0" t="0" r="508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A_Horizontal_ Purp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7132" cy="448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36"/>
    <w:rsid w:val="006C0343"/>
    <w:rsid w:val="00822860"/>
    <w:rsid w:val="00871DB5"/>
    <w:rsid w:val="00D23BEC"/>
    <w:rsid w:val="00D3540D"/>
    <w:rsid w:val="00D50638"/>
    <w:rsid w:val="00D66A83"/>
    <w:rsid w:val="00DC03FD"/>
    <w:rsid w:val="00EB01C9"/>
    <w:rsid w:val="00EB5768"/>
    <w:rsid w:val="00EF48DF"/>
    <w:rsid w:val="00F0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8EF5B-FC73-4FE9-BAB2-E3C03F7D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1C9"/>
  </w:style>
  <w:style w:type="paragraph" w:styleId="Footer">
    <w:name w:val="footer"/>
    <w:basedOn w:val="Normal"/>
    <w:link w:val="FooterChar"/>
    <w:uiPriority w:val="99"/>
    <w:unhideWhenUsed/>
    <w:rsid w:val="00EB0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EBE5D0A9.dotm</Template>
  <TotalTime>47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 (EDU)</dc:creator>
  <cp:keywords/>
  <dc:description/>
  <cp:lastModifiedBy>David Jones (EDU)</cp:lastModifiedBy>
  <cp:revision>6</cp:revision>
  <dcterms:created xsi:type="dcterms:W3CDTF">2017-05-22T09:12:00Z</dcterms:created>
  <dcterms:modified xsi:type="dcterms:W3CDTF">2017-06-06T15:43:00Z</dcterms:modified>
</cp:coreProperties>
</file>